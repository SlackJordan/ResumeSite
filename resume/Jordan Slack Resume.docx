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55CDCC" w14:textId="7273844E" w:rsidR="00394A6D" w:rsidRDefault="00D22B11">
      <w:pPr>
        <w:pStyle w:val="Title"/>
      </w:pPr>
      <w:sdt>
        <w:sdtPr>
          <w:alias w:val="Enter your name:"/>
          <w:tag w:val=""/>
          <w:id w:val="-328297061"/>
          <w:placeholder>
            <w:docPart w:val="A03E332C22F4420AB930017025E42948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15:appearance w15:val="hidden"/>
          <w:text/>
        </w:sdtPr>
        <w:sdtEndPr/>
        <w:sdtContent>
          <w:r w:rsidR="005758BE">
            <w:t>Jordan Slack</w:t>
          </w:r>
        </w:sdtContent>
      </w:sdt>
    </w:p>
    <w:p w14:paraId="65C4CDB8" w14:textId="561D8473" w:rsidR="00394A6D" w:rsidRDefault="005758BE">
      <w:r>
        <w:t>608-636-3886</w:t>
      </w:r>
      <w:r w:rsidR="007D00B3">
        <w:t> | </w:t>
      </w:r>
      <w:hyperlink r:id="rId11" w:history="1">
        <w:r w:rsidR="00164202" w:rsidRPr="00EC3E9C">
          <w:rPr>
            <w:rStyle w:val="Hyperlink"/>
          </w:rPr>
          <w:t>Slack.Jordan@outlook.com</w:t>
        </w:r>
      </w:hyperlink>
      <w:r w:rsidR="00164202">
        <w:t xml:space="preserve"> | </w:t>
      </w:r>
      <w:proofErr w:type="spellStart"/>
      <w:r w:rsidR="00164202">
        <w:t>TryHackMe</w:t>
      </w:r>
      <w:proofErr w:type="spellEnd"/>
      <w:r w:rsidR="00164202">
        <w:t xml:space="preserve">: </w:t>
      </w:r>
      <w:r w:rsidR="00164202" w:rsidRPr="00164202">
        <w:t>https://tryhackme.com/p/Xenosapian</w:t>
      </w:r>
    </w:p>
    <w:sdt>
      <w:sdtPr>
        <w:alias w:val="Objective:"/>
        <w:tag w:val="Objective:"/>
        <w:id w:val="-736782104"/>
        <w:placeholder>
          <w:docPart w:val="1156E20714084E919958B9B2F74DE91C"/>
        </w:placeholder>
        <w:temporary/>
        <w:showingPlcHdr/>
        <w15:appearance w15:val="hidden"/>
      </w:sdtPr>
      <w:sdtEndPr/>
      <w:sdtContent>
        <w:p w14:paraId="4A14F80A" w14:textId="77777777" w:rsidR="00394A6D" w:rsidRDefault="007D00B3">
          <w:pPr>
            <w:pStyle w:val="Heading1"/>
          </w:pPr>
          <w:r>
            <w:t>Objective</w:t>
          </w:r>
        </w:p>
      </w:sdtContent>
    </w:sdt>
    <w:p w14:paraId="217C7C90" w14:textId="0240EB23" w:rsidR="00394A6D" w:rsidRDefault="0034461E" w:rsidP="00E43E14">
      <w:pPr>
        <w:pStyle w:val="ListBullet"/>
      </w:pPr>
      <w:r>
        <w:t xml:space="preserve">To leverage my </w:t>
      </w:r>
      <w:r w:rsidR="00976479">
        <w:t xml:space="preserve">experiences from </w:t>
      </w:r>
      <w:r w:rsidR="00BC74F4">
        <w:t>s</w:t>
      </w:r>
      <w:r>
        <w:t xml:space="preserve">chool and </w:t>
      </w:r>
      <w:r w:rsidR="00976479">
        <w:t xml:space="preserve">the </w:t>
      </w:r>
      <w:r>
        <w:t xml:space="preserve">Collegiate Cyber Defense Competition to bring a fresh perspective to your organization. </w:t>
      </w:r>
      <w:r w:rsidR="00BC74F4">
        <w:t xml:space="preserve">With goals to </w:t>
      </w:r>
      <w:r>
        <w:t>continue</w:t>
      </w:r>
      <w:r w:rsidR="00BC74F4">
        <w:t xml:space="preserve"> to bring a </w:t>
      </w:r>
      <w:r>
        <w:t xml:space="preserve">security first focus to the field to catch vulnerabilities and poor security practices within </w:t>
      </w:r>
      <w:r w:rsidR="00BC74F4">
        <w:t>a public or private network. Utilizing an expertise in hackathons and cyber defense competition</w:t>
      </w:r>
      <w:r w:rsidR="004D195B">
        <w:t xml:space="preserve">s </w:t>
      </w:r>
      <w:r w:rsidR="00BC74F4">
        <w:t>to improve the security posture of an organization.</w:t>
      </w:r>
    </w:p>
    <w:sdt>
      <w:sdtPr>
        <w:alias w:val="Education:"/>
        <w:tag w:val="Education:"/>
        <w:id w:val="1513793667"/>
        <w:placeholder>
          <w:docPart w:val="A43D2A507A464B04946D6D065742444B"/>
        </w:placeholder>
        <w:temporary/>
        <w:showingPlcHdr/>
        <w15:appearance w15:val="hidden"/>
      </w:sdtPr>
      <w:sdtEndPr/>
      <w:sdtContent>
        <w:p w14:paraId="3FC36D7D" w14:textId="77777777" w:rsidR="00394A6D" w:rsidRDefault="007D00B3">
          <w:pPr>
            <w:pStyle w:val="Heading1"/>
          </w:pPr>
          <w:r>
            <w:t>Education</w:t>
          </w:r>
        </w:p>
      </w:sdtContent>
    </w:sdt>
    <w:p w14:paraId="474C31B2" w14:textId="1326352E" w:rsidR="00394A6D" w:rsidRDefault="005758BE">
      <w:pPr>
        <w:pStyle w:val="Heading2"/>
      </w:pPr>
      <w:r>
        <w:t>Cybersecurity specialist</w:t>
      </w:r>
      <w:r w:rsidR="0034028E">
        <w:t xml:space="preserve"> asscociates</w:t>
      </w:r>
      <w:r w:rsidR="007D00B3">
        <w:t> | </w:t>
      </w:r>
      <w:r>
        <w:t>5/2022</w:t>
      </w:r>
      <w:r w:rsidR="007D00B3">
        <w:t> | </w:t>
      </w:r>
      <w:r>
        <w:t>Madison college</w:t>
      </w:r>
    </w:p>
    <w:p w14:paraId="75428C2D" w14:textId="481D4807" w:rsidR="00394A6D" w:rsidRDefault="00D22B11">
      <w:pPr>
        <w:pStyle w:val="ListBullet"/>
      </w:pPr>
      <w:sdt>
        <w:sdtPr>
          <w:alias w:val="Related coursework:"/>
          <w:tag w:val="Related coursework:"/>
          <w:id w:val="879673472"/>
          <w:placeholder>
            <w:docPart w:val="965625E06C2D46709573004F9A3380D4"/>
          </w:placeholder>
          <w:temporary/>
          <w:showingPlcHdr/>
          <w15:appearance w15:val="hidden"/>
        </w:sdtPr>
        <w:sdtEndPr/>
        <w:sdtContent>
          <w:r w:rsidR="00D33143">
            <w:t>Related coursework</w:t>
          </w:r>
        </w:sdtContent>
      </w:sdt>
      <w:r w:rsidR="007D00B3">
        <w:t xml:space="preserve">: </w:t>
      </w:r>
      <w:r w:rsidR="005758BE">
        <w:t xml:space="preserve">Threat Hunting and Incident Response, Penetration Testing, Linux Server Security, Security Design, Firewalls and Networking. </w:t>
      </w:r>
    </w:p>
    <w:p w14:paraId="2CD4F379" w14:textId="1A17E2E3" w:rsidR="00394A6D" w:rsidRDefault="005758BE" w:rsidP="005758BE">
      <w:pPr>
        <w:pStyle w:val="Heading2"/>
      </w:pPr>
      <w:r>
        <w:t>Dev</w:t>
      </w:r>
      <w:r w:rsidR="00BC74F4">
        <w:t xml:space="preserve">Lopment </w:t>
      </w:r>
      <w:r>
        <w:t>Op</w:t>
      </w:r>
      <w:r w:rsidR="00BC74F4">
        <w:t>erations</w:t>
      </w:r>
      <w:r w:rsidR="007D00B3">
        <w:t> </w:t>
      </w:r>
      <w:r w:rsidR="0034028E">
        <w:t xml:space="preserve">associates </w:t>
      </w:r>
      <w:r w:rsidR="007D00B3">
        <w:t>| </w:t>
      </w:r>
      <w:r>
        <w:t>05/2023</w:t>
      </w:r>
      <w:r w:rsidR="007D00B3">
        <w:t> | </w:t>
      </w:r>
      <w:r>
        <w:t>Madison College</w:t>
      </w:r>
    </w:p>
    <w:p w14:paraId="008D3504" w14:textId="13222600" w:rsidR="00394A6D" w:rsidRDefault="00D22B11">
      <w:pPr>
        <w:pStyle w:val="ListBullet"/>
      </w:pPr>
      <w:sdt>
        <w:sdtPr>
          <w:alias w:val="Related coursework:"/>
          <w:tag w:val="Related coursework:"/>
          <w:id w:val="-1166860039"/>
          <w:placeholder>
            <w:docPart w:val="D818110F2F284AC4A2572E388AAEF247"/>
          </w:placeholder>
          <w:temporary/>
          <w:showingPlcHdr/>
          <w15:appearance w15:val="hidden"/>
        </w:sdtPr>
        <w:sdtEndPr/>
        <w:sdtContent>
          <w:r w:rsidR="00D33143">
            <w:t>Related coursework</w:t>
          </w:r>
        </w:sdtContent>
      </w:sdt>
      <w:r w:rsidR="007D00B3">
        <w:t xml:space="preserve">: </w:t>
      </w:r>
      <w:r w:rsidR="005758BE">
        <w:t>A</w:t>
      </w:r>
      <w:r w:rsidR="0034028E">
        <w:t>mazon Web Services [AWS]</w:t>
      </w:r>
      <w:r w:rsidR="005758BE">
        <w:t xml:space="preserve"> and Azure Administration, </w:t>
      </w:r>
      <w:r w:rsidR="0034028E">
        <w:t>Development Operations</w:t>
      </w:r>
      <w:r w:rsidR="005758BE">
        <w:t>, Advanced Scripting for Cloud, Python Programing.</w:t>
      </w:r>
    </w:p>
    <w:sdt>
      <w:sdtPr>
        <w:alias w:val="Experience:"/>
        <w:tag w:val="Experience:"/>
        <w:id w:val="1494989950"/>
        <w:placeholder>
          <w:docPart w:val="E1B5017B2D0F4421A49BF859BD4483A3"/>
        </w:placeholder>
        <w:temporary/>
        <w:showingPlcHdr/>
        <w15:appearance w15:val="hidden"/>
      </w:sdtPr>
      <w:sdtEndPr/>
      <w:sdtContent>
        <w:p w14:paraId="303A80D5" w14:textId="77777777" w:rsidR="00D9730B" w:rsidRDefault="00D9730B" w:rsidP="00D9730B">
          <w:pPr>
            <w:pStyle w:val="Heading1"/>
          </w:pPr>
          <w:r>
            <w:t>Experience</w:t>
          </w:r>
        </w:p>
      </w:sdtContent>
    </w:sdt>
    <w:p w14:paraId="4F6D4405" w14:textId="77777777" w:rsidR="00D9730B" w:rsidRDefault="00D9730B" w:rsidP="00D9730B">
      <w:pPr>
        <w:pStyle w:val="Heading2"/>
      </w:pPr>
      <w:r>
        <w:t>Cybersecurity analyst | Spectrum Brands | 01/2021 - Current</w:t>
      </w:r>
    </w:p>
    <w:p w14:paraId="2DD74916" w14:textId="77777777" w:rsidR="00D9730B" w:rsidRDefault="00D9730B" w:rsidP="00D9730B">
      <w:pPr>
        <w:pStyle w:val="ListBullet"/>
      </w:pPr>
      <w:r>
        <w:t>Work with our security management team to create a dashboard for visibility.</w:t>
      </w:r>
    </w:p>
    <w:p w14:paraId="371B9F98" w14:textId="77777777" w:rsidR="00D9730B" w:rsidRDefault="00D9730B" w:rsidP="00D9730B">
      <w:pPr>
        <w:pStyle w:val="ListBullet"/>
      </w:pPr>
      <w:r>
        <w:t>Standing up a vulnerability scanner and dashboard for maintaining compliance.</w:t>
      </w:r>
    </w:p>
    <w:p w14:paraId="39C65273" w14:textId="77777777" w:rsidR="00D9730B" w:rsidRDefault="00D9730B" w:rsidP="00D9730B">
      <w:pPr>
        <w:pStyle w:val="ListBullet"/>
      </w:pPr>
      <w:r>
        <w:t>Created a script in Python to automize reporting.</w:t>
      </w:r>
    </w:p>
    <w:p w14:paraId="0855E384" w14:textId="77777777" w:rsidR="00D9730B" w:rsidRDefault="00D9730B" w:rsidP="00D9730B">
      <w:pPr>
        <w:pStyle w:val="ListBullet"/>
      </w:pPr>
      <w:r>
        <w:t xml:space="preserve">Utilizing code repositories for collaboration for development. </w:t>
      </w:r>
    </w:p>
    <w:p w14:paraId="6205FB58" w14:textId="77777777" w:rsidR="00D9730B" w:rsidRDefault="00D9730B" w:rsidP="00D9730B">
      <w:pPr>
        <w:pStyle w:val="ListBullet"/>
      </w:pPr>
      <w:r>
        <w:t>Update and renew certificates for our websites.</w:t>
      </w:r>
    </w:p>
    <w:p w14:paraId="1A88483F" w14:textId="77777777" w:rsidR="00D9730B" w:rsidRDefault="00D9730B" w:rsidP="00D9730B">
      <w:pPr>
        <w:pStyle w:val="ListBullet"/>
      </w:pPr>
      <w:r>
        <w:t>Review security exceptions by reading software documentation to look for potential security risks.</w:t>
      </w:r>
    </w:p>
    <w:p w14:paraId="7948543A" w14:textId="77777777" w:rsidR="00D9730B" w:rsidRDefault="00D9730B" w:rsidP="00D9730B">
      <w:pPr>
        <w:pStyle w:val="ListBullet"/>
      </w:pPr>
      <w:r>
        <w:t>Troubleshoot authentication issues.</w:t>
      </w:r>
    </w:p>
    <w:p w14:paraId="5D3F80E0" w14:textId="505F32CD" w:rsidR="00D9730B" w:rsidRDefault="00D9730B" w:rsidP="001F7CFD">
      <w:pPr>
        <w:pStyle w:val="ListBullet"/>
        <w:numPr>
          <w:ilvl w:val="0"/>
          <w:numId w:val="19"/>
        </w:numPr>
      </w:pPr>
      <w:r>
        <w:t xml:space="preserve">Provide end user support and trouble shoot a large variety of issues in a fast-paced environment. </w:t>
      </w:r>
    </w:p>
    <w:p w14:paraId="1EE0C9F7" w14:textId="76EC6E1D" w:rsidR="00D9730B" w:rsidRDefault="00D9730B" w:rsidP="00D9730B">
      <w:pPr>
        <w:pStyle w:val="ListBullet"/>
        <w:numPr>
          <w:ilvl w:val="0"/>
          <w:numId w:val="19"/>
        </w:numPr>
      </w:pPr>
      <w:r>
        <w:t>Creating audio files with IBM Watson.</w:t>
      </w:r>
    </w:p>
    <w:p w14:paraId="6749412C" w14:textId="5A1F8645" w:rsidR="00D9730B" w:rsidRDefault="00D9730B" w:rsidP="00D9730B">
      <w:pPr>
        <w:pStyle w:val="ListBullet"/>
        <w:numPr>
          <w:ilvl w:val="0"/>
          <w:numId w:val="19"/>
        </w:numPr>
      </w:pPr>
      <w:r>
        <w:t>Create a root cause analysis how we can prevent major incidents from occurrence.</w:t>
      </w:r>
    </w:p>
    <w:p w14:paraId="2C6CAA85" w14:textId="7F7DD6C8" w:rsidR="00D3289D" w:rsidRDefault="00D3289D" w:rsidP="00D3289D">
      <w:pPr>
        <w:pStyle w:val="Heading2"/>
      </w:pPr>
      <w:r>
        <w:t>Collegiate cyber defense competition</w:t>
      </w:r>
    </w:p>
    <w:p w14:paraId="6484BDB2" w14:textId="71A209F5" w:rsidR="000658F0" w:rsidRDefault="000E18F8" w:rsidP="000658F0">
      <w:pPr>
        <w:pStyle w:val="ListBullet"/>
        <w:numPr>
          <w:ilvl w:val="0"/>
          <w:numId w:val="19"/>
        </w:numPr>
      </w:pPr>
      <w:r>
        <w:t xml:space="preserve">Defend </w:t>
      </w:r>
      <w:r w:rsidR="000658F0">
        <w:t>and configure network services from working penetration testers in a simulated attack for 8 hours.</w:t>
      </w:r>
    </w:p>
    <w:p w14:paraId="5AFE03F8" w14:textId="047D3E24" w:rsidR="000658F0" w:rsidRDefault="000658F0" w:rsidP="000658F0">
      <w:pPr>
        <w:pStyle w:val="ListBullet"/>
        <w:numPr>
          <w:ilvl w:val="0"/>
          <w:numId w:val="19"/>
        </w:numPr>
      </w:pPr>
      <w:r>
        <w:t>Create and harden firewall rules and policies.</w:t>
      </w:r>
    </w:p>
    <w:p w14:paraId="53C5A8E5" w14:textId="5BAE3EA6" w:rsidR="000658F0" w:rsidRDefault="000658F0" w:rsidP="000658F0">
      <w:pPr>
        <w:pStyle w:val="ListBullet"/>
        <w:numPr>
          <w:ilvl w:val="0"/>
          <w:numId w:val="19"/>
        </w:numPr>
      </w:pPr>
      <w:r>
        <w:t>Respond to injects from management and provide documentation of completion.</w:t>
      </w:r>
    </w:p>
    <w:p w14:paraId="46A64AB5" w14:textId="0A00AA6A" w:rsidR="000658F0" w:rsidRDefault="000658F0" w:rsidP="000658F0">
      <w:pPr>
        <w:pStyle w:val="ListBullet"/>
        <w:numPr>
          <w:ilvl w:val="0"/>
          <w:numId w:val="19"/>
        </w:numPr>
      </w:pPr>
      <w:r>
        <w:t>Create reports for detected intrusions.</w:t>
      </w:r>
    </w:p>
    <w:p w14:paraId="569651C3" w14:textId="1044B077" w:rsidR="000658F0" w:rsidRDefault="000658F0" w:rsidP="000658F0">
      <w:pPr>
        <w:pStyle w:val="ListBullet"/>
        <w:numPr>
          <w:ilvl w:val="0"/>
          <w:numId w:val="19"/>
        </w:numPr>
      </w:pPr>
      <w:r>
        <w:t>Provide updates on incident response.</w:t>
      </w:r>
    </w:p>
    <w:p w14:paraId="2E462B5F" w14:textId="496752EE" w:rsidR="00D3289D" w:rsidRDefault="000658F0" w:rsidP="000658F0">
      <w:pPr>
        <w:pStyle w:val="ListBullet"/>
        <w:numPr>
          <w:ilvl w:val="0"/>
          <w:numId w:val="19"/>
        </w:numPr>
      </w:pPr>
      <w:r>
        <w:t xml:space="preserve">Use digital forensics methods to identify threat actors and their activities on the network. </w:t>
      </w:r>
    </w:p>
    <w:p w14:paraId="066EEB33" w14:textId="77777777" w:rsidR="00D3289D" w:rsidRDefault="00D3289D" w:rsidP="00D3289D">
      <w:pPr>
        <w:pStyle w:val="ListBullet"/>
        <w:numPr>
          <w:ilvl w:val="0"/>
          <w:numId w:val="0"/>
        </w:numPr>
      </w:pPr>
    </w:p>
    <w:sectPr w:rsidR="00D3289D" w:rsidSect="00374627">
      <w:footerReference w:type="default" r:id="rId12"/>
      <w:pgSz w:w="12240" w:h="15840"/>
      <w:pgMar w:top="1008" w:right="1008" w:bottom="1152" w:left="1008" w:header="576" w:footer="576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8FE9B5" w14:textId="77777777" w:rsidR="008E561A" w:rsidRDefault="008E561A">
      <w:pPr>
        <w:spacing w:after="0"/>
      </w:pPr>
      <w:r>
        <w:separator/>
      </w:r>
    </w:p>
  </w:endnote>
  <w:endnote w:type="continuationSeparator" w:id="0">
    <w:p w14:paraId="2F6A87CD" w14:textId="77777777" w:rsidR="008E561A" w:rsidRDefault="008E561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416179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2B57034" w14:textId="77777777" w:rsidR="00394A6D" w:rsidRDefault="007D00B3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E5E5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A24460" w14:textId="77777777" w:rsidR="008E561A" w:rsidRDefault="008E561A">
      <w:pPr>
        <w:spacing w:after="0"/>
      </w:pPr>
      <w:r>
        <w:separator/>
      </w:r>
    </w:p>
  </w:footnote>
  <w:footnote w:type="continuationSeparator" w:id="0">
    <w:p w14:paraId="42B54A04" w14:textId="77777777" w:rsidR="008E561A" w:rsidRDefault="008E561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63E7B5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156455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F8FE8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A12FB6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C223C2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B18531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642CA9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12399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51AE12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F46D6C2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70E4BCD"/>
    <w:multiLevelType w:val="hybridMultilevel"/>
    <w:tmpl w:val="55FCFD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D60330"/>
    <w:multiLevelType w:val="multilevel"/>
    <w:tmpl w:val="867E0FF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404040" w:themeColor="text1" w:themeTint="BF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04040" w:themeColor="text1" w:themeTint="BF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404040" w:themeColor="text1" w:themeTint="BF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auto"/>
      </w:rPr>
    </w:lvl>
  </w:abstractNum>
  <w:abstractNum w:abstractNumId="12" w15:restartNumberingAfterBreak="0">
    <w:nsid w:val="3B0E4677"/>
    <w:multiLevelType w:val="hybridMultilevel"/>
    <w:tmpl w:val="20EC56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702048"/>
    <w:multiLevelType w:val="hybridMultilevel"/>
    <w:tmpl w:val="658AB4F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0865E0C"/>
    <w:multiLevelType w:val="hybridMultilevel"/>
    <w:tmpl w:val="5AF6F3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2243501">
    <w:abstractNumId w:val="9"/>
  </w:num>
  <w:num w:numId="2" w16cid:durableId="1558080683">
    <w:abstractNumId w:val="9"/>
    <w:lvlOverride w:ilvl="0">
      <w:startOverride w:val="1"/>
    </w:lvlOverride>
  </w:num>
  <w:num w:numId="3" w16cid:durableId="1385518877">
    <w:abstractNumId w:val="9"/>
    <w:lvlOverride w:ilvl="0">
      <w:startOverride w:val="1"/>
    </w:lvlOverride>
  </w:num>
  <w:num w:numId="4" w16cid:durableId="1434325461">
    <w:abstractNumId w:val="9"/>
    <w:lvlOverride w:ilvl="0">
      <w:startOverride w:val="1"/>
    </w:lvlOverride>
  </w:num>
  <w:num w:numId="5" w16cid:durableId="364674207">
    <w:abstractNumId w:val="7"/>
  </w:num>
  <w:num w:numId="6" w16cid:durableId="1309633884">
    <w:abstractNumId w:val="6"/>
  </w:num>
  <w:num w:numId="7" w16cid:durableId="430396919">
    <w:abstractNumId w:val="5"/>
  </w:num>
  <w:num w:numId="8" w16cid:durableId="1130593256">
    <w:abstractNumId w:val="4"/>
  </w:num>
  <w:num w:numId="9" w16cid:durableId="959074394">
    <w:abstractNumId w:val="8"/>
  </w:num>
  <w:num w:numId="10" w16cid:durableId="705527034">
    <w:abstractNumId w:val="3"/>
  </w:num>
  <w:num w:numId="11" w16cid:durableId="2073891174">
    <w:abstractNumId w:val="2"/>
  </w:num>
  <w:num w:numId="12" w16cid:durableId="1224637679">
    <w:abstractNumId w:val="1"/>
  </w:num>
  <w:num w:numId="13" w16cid:durableId="502890110">
    <w:abstractNumId w:val="0"/>
  </w:num>
  <w:num w:numId="14" w16cid:durableId="10496321">
    <w:abstractNumId w:val="11"/>
  </w:num>
  <w:num w:numId="15" w16cid:durableId="181747786">
    <w:abstractNumId w:val="11"/>
    <w:lvlOverride w:ilvl="0">
      <w:lvl w:ilvl="0">
        <w:start w:val="1"/>
        <w:numFmt w:val="bullet"/>
        <w:pStyle w:val="ListBullet"/>
        <w:lvlText w:val=""/>
        <w:lvlJc w:val="left"/>
        <w:pPr>
          <w:ind w:left="288" w:hanging="288"/>
        </w:pPr>
        <w:rPr>
          <w:rFonts w:ascii="Symbol" w:hAnsi="Symbol" w:hint="default"/>
          <w:color w:val="auto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576" w:hanging="288"/>
        </w:pPr>
        <w:rPr>
          <w:rFonts w:ascii="Symbol" w:hAnsi="Symbol" w:hint="default"/>
          <w:color w:val="auto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864" w:hanging="288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152" w:hanging="288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440" w:hanging="288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1728" w:hanging="288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016" w:hanging="288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304" w:hanging="288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2592" w:hanging="288"/>
        </w:pPr>
        <w:rPr>
          <w:rFonts w:ascii="Symbol" w:hAnsi="Symbol" w:hint="default"/>
          <w:color w:val="auto"/>
        </w:rPr>
      </w:lvl>
    </w:lvlOverride>
  </w:num>
  <w:num w:numId="16" w16cid:durableId="1166168732">
    <w:abstractNumId w:val="11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7" w16cid:durableId="1780443215">
    <w:abstractNumId w:val="11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auto"/>
        </w:rPr>
      </w:lvl>
    </w:lvlOverride>
  </w:num>
  <w:num w:numId="18" w16cid:durableId="816148632">
    <w:abstractNumId w:val="11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9" w16cid:durableId="385688223">
    <w:abstractNumId w:val="13"/>
  </w:num>
  <w:num w:numId="20" w16cid:durableId="2043745290">
    <w:abstractNumId w:val="10"/>
  </w:num>
  <w:num w:numId="21" w16cid:durableId="1752778908">
    <w:abstractNumId w:val="14"/>
  </w:num>
  <w:num w:numId="22" w16cid:durableId="1502551761">
    <w:abstractNumId w:val="12"/>
  </w:num>
  <w:num w:numId="23" w16cid:durableId="78060609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8BE"/>
    <w:rsid w:val="000658F0"/>
    <w:rsid w:val="000B0A4B"/>
    <w:rsid w:val="000E18F8"/>
    <w:rsid w:val="00102A62"/>
    <w:rsid w:val="00164202"/>
    <w:rsid w:val="001E71A8"/>
    <w:rsid w:val="001F7CFD"/>
    <w:rsid w:val="0034028E"/>
    <w:rsid w:val="0034461E"/>
    <w:rsid w:val="00374627"/>
    <w:rsid w:val="00394A6D"/>
    <w:rsid w:val="003F19B9"/>
    <w:rsid w:val="004476A1"/>
    <w:rsid w:val="004D195B"/>
    <w:rsid w:val="005114E7"/>
    <w:rsid w:val="005758BE"/>
    <w:rsid w:val="005E5E55"/>
    <w:rsid w:val="00616068"/>
    <w:rsid w:val="00655D1E"/>
    <w:rsid w:val="006E401C"/>
    <w:rsid w:val="0077621B"/>
    <w:rsid w:val="007963CE"/>
    <w:rsid w:val="007D00B3"/>
    <w:rsid w:val="007E56C3"/>
    <w:rsid w:val="008916B6"/>
    <w:rsid w:val="008E10EB"/>
    <w:rsid w:val="008E561A"/>
    <w:rsid w:val="009009E2"/>
    <w:rsid w:val="00905E2B"/>
    <w:rsid w:val="009763C8"/>
    <w:rsid w:val="00976479"/>
    <w:rsid w:val="00A8131A"/>
    <w:rsid w:val="00B051D4"/>
    <w:rsid w:val="00B769EE"/>
    <w:rsid w:val="00BC74F4"/>
    <w:rsid w:val="00C57E43"/>
    <w:rsid w:val="00C72B59"/>
    <w:rsid w:val="00CC75DB"/>
    <w:rsid w:val="00D22B11"/>
    <w:rsid w:val="00D3289D"/>
    <w:rsid w:val="00D33143"/>
    <w:rsid w:val="00D56207"/>
    <w:rsid w:val="00D731DE"/>
    <w:rsid w:val="00D765AF"/>
    <w:rsid w:val="00D9730B"/>
    <w:rsid w:val="00DB6F9D"/>
    <w:rsid w:val="00DD4208"/>
    <w:rsid w:val="00DD4A69"/>
    <w:rsid w:val="00E2030E"/>
    <w:rsid w:val="00E32771"/>
    <w:rsid w:val="00E43E14"/>
    <w:rsid w:val="00EA2B92"/>
    <w:rsid w:val="00F54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50379C"/>
  <w15:chartTrackingRefBased/>
  <w15:docId w15:val="{B1EA4B2C-EB9A-4DB6-9C48-956CCF4A7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6207"/>
  </w:style>
  <w:style w:type="paragraph" w:styleId="Heading1">
    <w:name w:val="heading 1"/>
    <w:basedOn w:val="Normal"/>
    <w:link w:val="Heading1Char"/>
    <w:uiPriority w:val="9"/>
    <w:qFormat/>
    <w:rsid w:val="00D56207"/>
    <w:pPr>
      <w:keepNext/>
      <w:keepLines/>
      <w:spacing w:before="400" w:after="60"/>
      <w:contextualSpacing/>
      <w:outlineLvl w:val="0"/>
    </w:pPr>
    <w:rPr>
      <w:rFonts w:asciiTheme="majorHAnsi" w:eastAsiaTheme="majorEastAsia" w:hAnsiTheme="majorHAnsi" w:cstheme="majorBidi"/>
      <w:b/>
      <w:color w:val="4E4E4E" w:themeColor="accent1" w:themeTint="BF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D56207"/>
    <w:pPr>
      <w:keepNext/>
      <w:keepLines/>
      <w:spacing w:before="180" w:after="100"/>
      <w:outlineLvl w:val="1"/>
    </w:pPr>
    <w:rPr>
      <w:rFonts w:asciiTheme="majorHAnsi" w:eastAsiaTheme="majorEastAsia" w:hAnsiTheme="majorHAnsi" w:cstheme="majorBidi"/>
      <w:b/>
      <w:caps/>
      <w:color w:val="191919" w:themeColor="background2" w:themeShade="1A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75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90909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75D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E0E0E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75D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E0E0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75D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90909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75D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75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75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pPr>
      <w:pBdr>
        <w:bottom w:val="single" w:sz="12" w:space="4" w:color="141414" w:themeColor="accent1"/>
      </w:pBdr>
      <w:spacing w:after="120"/>
      <w:contextualSpacing/>
    </w:pPr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styleId="PlaceholderText">
    <w:name w:val="Placeholder Text"/>
    <w:basedOn w:val="DefaultParagraphFont"/>
    <w:uiPriority w:val="99"/>
    <w:semiHidden/>
    <w:rsid w:val="008916B6"/>
    <w:rPr>
      <w:color w:val="707070" w:themeColor="accent3" w:themeShade="BF"/>
    </w:rPr>
  </w:style>
  <w:style w:type="paragraph" w:styleId="ListBullet">
    <w:name w:val="List Bullet"/>
    <w:basedOn w:val="Normal"/>
    <w:uiPriority w:val="10"/>
    <w:qFormat/>
    <w:pPr>
      <w:numPr>
        <w:numId w:val="14"/>
      </w:numPr>
      <w:spacing w:after="80"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141414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after="160"/>
    </w:pPr>
    <w:rPr>
      <w:color w:val="auto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color w:val="auto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</w:rPr>
  </w:style>
  <w:style w:type="character" w:customStyle="1" w:styleId="Heading1Char">
    <w:name w:val="Heading 1 Char"/>
    <w:basedOn w:val="DefaultParagraphFont"/>
    <w:link w:val="Heading1"/>
    <w:uiPriority w:val="9"/>
    <w:rsid w:val="00D56207"/>
    <w:rPr>
      <w:rFonts w:asciiTheme="majorHAnsi" w:eastAsiaTheme="majorEastAsia" w:hAnsiTheme="majorHAnsi" w:cstheme="majorBidi"/>
      <w:b/>
      <w:color w:val="4E4E4E" w:themeColor="accent1" w:themeTint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56207"/>
    <w:rPr>
      <w:rFonts w:asciiTheme="majorHAnsi" w:eastAsiaTheme="majorEastAsia" w:hAnsiTheme="majorHAnsi" w:cstheme="majorBidi"/>
      <w:b/>
      <w:caps/>
      <w:color w:val="191919" w:themeColor="background2" w:themeShade="1A"/>
      <w:szCs w:val="26"/>
    </w:rPr>
  </w:style>
  <w:style w:type="paragraph" w:styleId="Bibliography">
    <w:name w:val="Bibliography"/>
    <w:basedOn w:val="Normal"/>
    <w:next w:val="Normal"/>
    <w:uiPriority w:val="37"/>
    <w:semiHidden/>
    <w:unhideWhenUsed/>
    <w:rsid w:val="00CC75DB"/>
  </w:style>
  <w:style w:type="paragraph" w:styleId="BlockText">
    <w:name w:val="Block Text"/>
    <w:basedOn w:val="Normal"/>
    <w:uiPriority w:val="99"/>
    <w:semiHidden/>
    <w:unhideWhenUsed/>
    <w:rsid w:val="00CC75DB"/>
    <w:pPr>
      <w:pBdr>
        <w:top w:val="single" w:sz="2" w:space="10" w:color="141414" w:themeColor="accent1" w:frame="1"/>
        <w:left w:val="single" w:sz="2" w:space="10" w:color="141414" w:themeColor="accent1" w:frame="1"/>
        <w:bottom w:val="single" w:sz="2" w:space="10" w:color="141414" w:themeColor="accent1" w:frame="1"/>
        <w:right w:val="single" w:sz="2" w:space="10" w:color="141414" w:themeColor="accent1" w:frame="1"/>
      </w:pBdr>
      <w:ind w:left="1152" w:right="1152"/>
    </w:pPr>
    <w:rPr>
      <w:rFonts w:eastAsiaTheme="minorEastAsia"/>
      <w:i/>
      <w:iCs/>
      <w:color w:val="141414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CC75D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C75DB"/>
  </w:style>
  <w:style w:type="paragraph" w:styleId="BodyText2">
    <w:name w:val="Body Text 2"/>
    <w:basedOn w:val="Normal"/>
    <w:link w:val="BodyText2Char"/>
    <w:uiPriority w:val="99"/>
    <w:semiHidden/>
    <w:unhideWhenUsed/>
    <w:rsid w:val="00CC75DB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C75DB"/>
  </w:style>
  <w:style w:type="paragraph" w:styleId="BodyText3">
    <w:name w:val="Body Text 3"/>
    <w:basedOn w:val="Normal"/>
    <w:link w:val="BodyText3Char"/>
    <w:uiPriority w:val="99"/>
    <w:semiHidden/>
    <w:unhideWhenUsed/>
    <w:rsid w:val="00CC75D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C75DB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CC75DB"/>
    <w:pPr>
      <w:spacing w:after="2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CC75DB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C75DB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C75DB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C75DB"/>
    <w:pPr>
      <w:spacing w:after="2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C75DB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C75DB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C75DB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C75DB"/>
    <w:pPr>
      <w:spacing w:after="120"/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C75DB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CC75DB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C75DB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2"/>
    <w:semiHidden/>
    <w:rsid w:val="00CC75DB"/>
  </w:style>
  <w:style w:type="table" w:styleId="ColorfulGrid">
    <w:name w:val="Colorful Grid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</w:rPr>
      <w:tblPr/>
      <w:tcPr>
        <w:shd w:val="clear" w:color="auto" w:fill="A1A1A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1A1A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7E7E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7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C0C0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C0C0C" w:themeColor="accent1" w:themeShade="99"/>
          <w:insideV w:val="nil"/>
        </w:tcBorders>
        <w:shd w:val="clear" w:color="auto" w:fill="0C0C0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0C0C" w:themeFill="accent1" w:themeFillShade="99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898989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75DB"/>
    <w:pPr>
      <w:spacing w:after="280"/>
    </w:pPr>
    <w:rPr>
      <w:b/>
      <w:bCs/>
      <w:color w:val="404040" w:themeColor="text1" w:themeTint="BF"/>
      <w:lang w:eastAsia="ja-JP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75DB"/>
    <w:rPr>
      <w:b/>
      <w:bCs/>
      <w:color w:val="auto"/>
      <w:szCs w:val="20"/>
      <w:lang w:eastAsia="en-US"/>
    </w:rPr>
  </w:style>
  <w:style w:type="table" w:styleId="DarkList">
    <w:name w:val="Dark List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909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E0E0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1"/>
    <w:semiHidden/>
    <w:unhideWhenUsed/>
    <w:qFormat/>
    <w:rsid w:val="00CC75DB"/>
  </w:style>
  <w:style w:type="character" w:customStyle="1" w:styleId="DateChar">
    <w:name w:val="Date Char"/>
    <w:basedOn w:val="DefaultParagraphFont"/>
    <w:link w:val="Date"/>
    <w:uiPriority w:val="1"/>
    <w:semiHidden/>
    <w:rsid w:val="00CC75DB"/>
  </w:style>
  <w:style w:type="paragraph" w:styleId="DocumentMap">
    <w:name w:val="Document Map"/>
    <w:basedOn w:val="Normal"/>
    <w:link w:val="DocumentMapChar"/>
    <w:uiPriority w:val="99"/>
    <w:semiHidden/>
    <w:unhideWhenUsed/>
    <w:rsid w:val="00CC75D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C75DB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CC75DB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C75DB"/>
  </w:style>
  <w:style w:type="character" w:styleId="Emphasis">
    <w:name w:val="Emphasis"/>
    <w:basedOn w:val="DefaultParagraphFont"/>
    <w:uiPriority w:val="20"/>
    <w:semiHidden/>
    <w:unhideWhenUsed/>
    <w:qFormat/>
    <w:rsid w:val="00CC75DB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CC75D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C75DB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C75DB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CC75DB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916B6"/>
    <w:rPr>
      <w:color w:val="5F5F5F" w:themeColor="accent4" w:themeShade="BF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CC75D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C75DB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C75DB"/>
    <w:rPr>
      <w:szCs w:val="20"/>
    </w:rPr>
  </w:style>
  <w:style w:type="table" w:styleId="GridTable1Light">
    <w:name w:val="Grid Table 1 Light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A1A1A1" w:themeColor="accent1" w:themeTint="66"/>
        <w:left w:val="single" w:sz="4" w:space="0" w:color="A1A1A1" w:themeColor="accent1" w:themeTint="66"/>
        <w:bottom w:val="single" w:sz="4" w:space="0" w:color="A1A1A1" w:themeColor="accent1" w:themeTint="66"/>
        <w:right w:val="single" w:sz="4" w:space="0" w:color="A1A1A1" w:themeColor="accent1" w:themeTint="66"/>
        <w:insideH w:val="single" w:sz="4" w:space="0" w:color="A1A1A1" w:themeColor="accent1" w:themeTint="66"/>
        <w:insideV w:val="single" w:sz="4" w:space="0" w:color="A1A1A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727272" w:themeColor="accent1" w:themeTint="99"/>
        <w:bottom w:val="single" w:sz="2" w:space="0" w:color="727272" w:themeColor="accent1" w:themeTint="99"/>
        <w:insideH w:val="single" w:sz="2" w:space="0" w:color="727272" w:themeColor="accent1" w:themeTint="99"/>
        <w:insideV w:val="single" w:sz="2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2727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A1A1A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CC75DB"/>
    <w:rPr>
      <w:color w:val="2B579A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75DB"/>
    <w:rPr>
      <w:rFonts w:asciiTheme="majorHAnsi" w:eastAsiaTheme="majorEastAsia" w:hAnsiTheme="majorHAnsi" w:cstheme="majorBidi"/>
      <w:color w:val="090909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75DB"/>
    <w:rPr>
      <w:rFonts w:asciiTheme="majorHAnsi" w:eastAsiaTheme="majorEastAsia" w:hAnsiTheme="majorHAnsi" w:cstheme="majorBidi"/>
      <w:i/>
      <w:iCs/>
      <w:color w:val="0E0E0E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75DB"/>
    <w:rPr>
      <w:rFonts w:asciiTheme="majorHAnsi" w:eastAsiaTheme="majorEastAsia" w:hAnsiTheme="majorHAnsi" w:cstheme="majorBidi"/>
      <w:color w:val="0E0E0E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75DB"/>
    <w:rPr>
      <w:rFonts w:asciiTheme="majorHAnsi" w:eastAsiaTheme="majorEastAsia" w:hAnsiTheme="majorHAnsi" w:cstheme="majorBidi"/>
      <w:color w:val="090909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75DB"/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75DB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75DB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CC75DB"/>
  </w:style>
  <w:style w:type="paragraph" w:styleId="HTMLAddress">
    <w:name w:val="HTML Address"/>
    <w:basedOn w:val="Normal"/>
    <w:link w:val="HTMLAddressChar"/>
    <w:uiPriority w:val="99"/>
    <w:semiHidden/>
    <w:unhideWhenUsed/>
    <w:rsid w:val="00CC75DB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C75DB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CC75DB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C75DB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CC75DB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CC75D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75DB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75DB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CC75DB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CC75DB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CC75DB"/>
    <w:rPr>
      <w:i/>
      <w:iCs/>
    </w:rPr>
  </w:style>
  <w:style w:type="character" w:styleId="Hyperlink">
    <w:name w:val="Hyperlink"/>
    <w:basedOn w:val="DefaultParagraphFont"/>
    <w:uiPriority w:val="99"/>
    <w:unhideWhenUsed/>
    <w:rsid w:val="00CC75DB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CC75DB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CC75DB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CC75DB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CC75DB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CC75DB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CC75DB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CC75DB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CC75DB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CC75DB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CC75DB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C75DB"/>
    <w:rPr>
      <w:i/>
      <w:iCs/>
      <w:color w:val="14141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C75DB"/>
    <w:pPr>
      <w:pBdr>
        <w:top w:val="single" w:sz="4" w:space="10" w:color="141414" w:themeColor="accent1"/>
        <w:bottom w:val="single" w:sz="4" w:space="10" w:color="141414" w:themeColor="accent1"/>
      </w:pBdr>
      <w:spacing w:before="360" w:after="360"/>
      <w:ind w:left="864" w:right="864"/>
      <w:jc w:val="center"/>
    </w:pPr>
    <w:rPr>
      <w:i/>
      <w:iCs/>
      <w:color w:val="14141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C75DB"/>
    <w:rPr>
      <w:i/>
      <w:iCs/>
      <w:color w:val="141414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C75DB"/>
    <w:rPr>
      <w:b/>
      <w:bCs/>
      <w:smallCaps/>
      <w:color w:val="141414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1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  <w:shd w:val="clear" w:color="auto" w:fill="C4C4C4" w:themeFill="accent1" w:themeFillTint="3F"/>
      </w:tcPr>
    </w:tblStylePr>
    <w:tblStylePr w:type="band2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75DB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paragraph" w:styleId="List">
    <w:name w:val="List"/>
    <w:basedOn w:val="Normal"/>
    <w:uiPriority w:val="99"/>
    <w:semiHidden/>
    <w:unhideWhenUsed/>
    <w:rsid w:val="00CC75DB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CC75DB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CC75DB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CC75DB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CC75DB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CC75DB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C75DB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CC75DB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CC75DB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CC75DB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CC75DB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CC75DB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CC75DB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CC75DB"/>
    <w:pPr>
      <w:spacing w:after="120"/>
      <w:ind w:left="1415"/>
      <w:contextualSpacing/>
    </w:pPr>
  </w:style>
  <w:style w:type="paragraph" w:styleId="ListNumber">
    <w:name w:val="List Number"/>
    <w:basedOn w:val="Normal"/>
    <w:uiPriority w:val="12"/>
    <w:rsid w:val="00CC75DB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CC75DB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CC75DB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CC75DB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CC75DB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CC75DB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bottom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141414" w:themeColor="accent1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41414" w:themeColor="accent1"/>
          <w:right w:val="single" w:sz="4" w:space="0" w:color="141414" w:themeColor="accent1"/>
        </w:tcBorders>
      </w:tcPr>
    </w:tblStylePr>
    <w:tblStylePr w:type="band1Horz">
      <w:tblPr/>
      <w:tcPr>
        <w:tcBorders>
          <w:top w:val="single" w:sz="4" w:space="0" w:color="141414" w:themeColor="accent1"/>
          <w:bottom w:val="single" w:sz="4" w:space="0" w:color="14141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41414" w:themeColor="accent1"/>
          <w:left w:val="nil"/>
        </w:tcBorders>
      </w:tcPr>
    </w:tblStylePr>
    <w:tblStylePr w:type="swCell">
      <w:tblPr/>
      <w:tcPr>
        <w:tcBorders>
          <w:top w:val="double" w:sz="4" w:space="0" w:color="14141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41414" w:themeColor="accent1"/>
        <w:left w:val="single" w:sz="24" w:space="0" w:color="141414" w:themeColor="accent1"/>
        <w:bottom w:val="single" w:sz="24" w:space="0" w:color="141414" w:themeColor="accent1"/>
        <w:right w:val="single" w:sz="24" w:space="0" w:color="141414" w:themeColor="accent1"/>
      </w:tblBorders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141414" w:themeColor="accent1"/>
        <w:bottom w:val="single" w:sz="4" w:space="0" w:color="14141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4141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4141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4141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4141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4141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CC75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C75DB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  <w:insideV w:val="single" w:sz="8" w:space="0" w:color="4E4E4E" w:themeColor="accent1" w:themeTint="BF"/>
      </w:tblBorders>
    </w:tblPr>
    <w:tcPr>
      <w:shd w:val="clear" w:color="auto" w:fill="C4C4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E4E4E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cPr>
      <w:shd w:val="clear" w:color="auto" w:fill="C4C4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7E7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0D0" w:themeFill="accent1" w:themeFillTint="33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tcBorders>
          <w:insideH w:val="single" w:sz="6" w:space="0" w:color="141414" w:themeColor="accent1"/>
          <w:insideV w:val="single" w:sz="6" w:space="0" w:color="141414" w:themeColor="accent1"/>
        </w:tcBorders>
        <w:shd w:val="clear" w:color="auto" w:fill="89898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4C4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98989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98989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41414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shd w:val="clear" w:color="auto" w:fill="C4C4C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4141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4141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4141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4C4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4C4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CC75DB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CC75D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CC75D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unhideWhenUsed/>
    <w:qFormat/>
    <w:rsid w:val="00CC75DB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CC75D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CC75DB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C75DB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C75DB"/>
  </w:style>
  <w:style w:type="character" w:styleId="PageNumber">
    <w:name w:val="page number"/>
    <w:basedOn w:val="DefaultParagraphFont"/>
    <w:uiPriority w:val="99"/>
    <w:semiHidden/>
    <w:unhideWhenUsed/>
    <w:rsid w:val="00CC75DB"/>
  </w:style>
  <w:style w:type="table" w:styleId="PlainTable1">
    <w:name w:val="Plain Table 1"/>
    <w:basedOn w:val="TableNormal"/>
    <w:uiPriority w:val="41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75D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75DB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CC75DB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C75DB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CC75DB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CC75DB"/>
    <w:rPr>
      <w:i/>
      <w:iCs/>
    </w:rPr>
  </w:style>
  <w:style w:type="paragraph" w:styleId="Salutation">
    <w:name w:val="Salutation"/>
    <w:basedOn w:val="Normal"/>
    <w:next w:val="Normal"/>
    <w:link w:val="SalutationChar"/>
    <w:uiPriority w:val="2"/>
    <w:semiHidden/>
    <w:unhideWhenUsed/>
    <w:qFormat/>
    <w:rsid w:val="00CC75DB"/>
  </w:style>
  <w:style w:type="character" w:customStyle="1" w:styleId="SalutationChar">
    <w:name w:val="Salutation Char"/>
    <w:basedOn w:val="DefaultParagraphFont"/>
    <w:link w:val="Salutation"/>
    <w:uiPriority w:val="2"/>
    <w:semiHidden/>
    <w:rsid w:val="00CC75DB"/>
  </w:style>
  <w:style w:type="paragraph" w:styleId="Signature">
    <w:name w:val="Signature"/>
    <w:basedOn w:val="Normal"/>
    <w:link w:val="Signature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2"/>
    <w:semiHidden/>
    <w:rsid w:val="00CC75DB"/>
  </w:style>
  <w:style w:type="character" w:styleId="SmartHyperlink">
    <w:name w:val="Smart Hyperlink"/>
    <w:basedOn w:val="DefaultParagraphFont"/>
    <w:uiPriority w:val="99"/>
    <w:semiHidden/>
    <w:unhideWhenUsed/>
    <w:rsid w:val="00CC75DB"/>
    <w:rPr>
      <w:u w:val="dotted"/>
    </w:rPr>
  </w:style>
  <w:style w:type="character" w:styleId="Strong">
    <w:name w:val="Strong"/>
    <w:basedOn w:val="DefaultParagraphFont"/>
    <w:uiPriority w:val="22"/>
    <w:semiHidden/>
    <w:unhideWhenUsed/>
    <w:qFormat/>
    <w:rsid w:val="00CC75DB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semiHidden/>
    <w:unhideWhenUsed/>
    <w:qFormat/>
    <w:rsid w:val="00CC75DB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3"/>
    <w:semiHidden/>
    <w:rsid w:val="00CC75DB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CC75DB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CC75DB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75DB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75DB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75DB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75D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75DB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75DB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75DB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75DB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75DB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75DB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75DB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CC75D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75DB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75DB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75DB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75DB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75DB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75DB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75D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CC75DB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CC75DB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75DB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75DB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CC75DB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75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CC75DB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CC75D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CC75DB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CC75D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CC75DB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CC75DB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CC75DB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CC75DB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CC75DB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CC75DB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CC75DB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C75DB"/>
    <w:pPr>
      <w:spacing w:before="240" w:after="0"/>
      <w:outlineLvl w:val="9"/>
    </w:pPr>
    <w:rPr>
      <w:b w:val="0"/>
      <w:color w:val="0E0E0E" w:themeColor="accent1" w:themeShade="BF"/>
      <w:sz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8916B6"/>
    <w:rPr>
      <w:color w:val="5F5F5F" w:themeColor="accent5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Slack.Jordan@outlook.com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lack\AppData\Roaming\Microsoft\Templates\Function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03E332C22F4420AB930017025E429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FBD2A1-73E5-4541-9C43-7570981307E0}"/>
      </w:docPartPr>
      <w:docPartBody>
        <w:p w:rsidR="00660B2E" w:rsidRDefault="009E182D">
          <w:pPr>
            <w:pStyle w:val="A03E332C22F4420AB930017025E42948"/>
          </w:pPr>
          <w:r>
            <w:t>Your Name</w:t>
          </w:r>
        </w:p>
      </w:docPartBody>
    </w:docPart>
    <w:docPart>
      <w:docPartPr>
        <w:name w:val="1156E20714084E919958B9B2F74DE9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9A02D-B01A-4552-BD2A-12608900C432}"/>
      </w:docPartPr>
      <w:docPartBody>
        <w:p w:rsidR="00660B2E" w:rsidRDefault="009E182D">
          <w:pPr>
            <w:pStyle w:val="1156E20714084E919958B9B2F74DE91C"/>
          </w:pPr>
          <w:r>
            <w:t>Objective</w:t>
          </w:r>
        </w:p>
      </w:docPartBody>
    </w:docPart>
    <w:docPart>
      <w:docPartPr>
        <w:name w:val="A43D2A507A464B04946D6D06574244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99E355-2621-4BE2-BDCB-E2DE7DEE589C}"/>
      </w:docPartPr>
      <w:docPartBody>
        <w:p w:rsidR="00660B2E" w:rsidRDefault="009E182D">
          <w:pPr>
            <w:pStyle w:val="A43D2A507A464B04946D6D065742444B"/>
          </w:pPr>
          <w:r>
            <w:t>Education</w:t>
          </w:r>
        </w:p>
      </w:docPartBody>
    </w:docPart>
    <w:docPart>
      <w:docPartPr>
        <w:name w:val="965625E06C2D46709573004F9A3380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4DDC7F-E006-4BBD-9D0B-E9316840310A}"/>
      </w:docPartPr>
      <w:docPartBody>
        <w:p w:rsidR="00660B2E" w:rsidRDefault="009E182D">
          <w:pPr>
            <w:pStyle w:val="965625E06C2D46709573004F9A3380D4"/>
          </w:pPr>
          <w:r>
            <w:t>Related coursework</w:t>
          </w:r>
        </w:p>
      </w:docPartBody>
    </w:docPart>
    <w:docPart>
      <w:docPartPr>
        <w:name w:val="D818110F2F284AC4A2572E388AAEF2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B9A12F-8B49-4222-AF5B-3D5A7C519C61}"/>
      </w:docPartPr>
      <w:docPartBody>
        <w:p w:rsidR="00660B2E" w:rsidRDefault="009E182D">
          <w:pPr>
            <w:pStyle w:val="D818110F2F284AC4A2572E388AAEF247"/>
          </w:pPr>
          <w:r>
            <w:t>Related coursework</w:t>
          </w:r>
        </w:p>
      </w:docPartBody>
    </w:docPart>
    <w:docPart>
      <w:docPartPr>
        <w:name w:val="E1B5017B2D0F4421A49BF859BD4483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9867E8-A98F-41FF-BE71-C2C1FE7D3E96}"/>
      </w:docPartPr>
      <w:docPartBody>
        <w:p w:rsidR="00D03481" w:rsidRDefault="005B0AB9" w:rsidP="005B0AB9">
          <w:pPr>
            <w:pStyle w:val="E1B5017B2D0F4421A49BF859BD4483A3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B2E"/>
    <w:rsid w:val="005B0AB9"/>
    <w:rsid w:val="00660B2E"/>
    <w:rsid w:val="009E182D"/>
    <w:rsid w:val="00D03481"/>
    <w:rsid w:val="00D736DA"/>
    <w:rsid w:val="00E80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03E332C22F4420AB930017025E42948">
    <w:name w:val="A03E332C22F4420AB930017025E42948"/>
  </w:style>
  <w:style w:type="paragraph" w:customStyle="1" w:styleId="1156E20714084E919958B9B2F74DE91C">
    <w:name w:val="1156E20714084E919958B9B2F74DE91C"/>
  </w:style>
  <w:style w:type="paragraph" w:customStyle="1" w:styleId="A43D2A507A464B04946D6D065742444B">
    <w:name w:val="A43D2A507A464B04946D6D065742444B"/>
  </w:style>
  <w:style w:type="paragraph" w:customStyle="1" w:styleId="965625E06C2D46709573004F9A3380D4">
    <w:name w:val="965625E06C2D46709573004F9A3380D4"/>
  </w:style>
  <w:style w:type="paragraph" w:customStyle="1" w:styleId="D818110F2F284AC4A2572E388AAEF247">
    <w:name w:val="D818110F2F284AC4A2572E388AAEF247"/>
  </w:style>
  <w:style w:type="paragraph" w:customStyle="1" w:styleId="E1B5017B2D0F4421A49BF859BD4483A3">
    <w:name w:val="E1B5017B2D0F4421A49BF859BD4483A3"/>
    <w:rsid w:val="005B0AB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98630884DE3BE4DB526DD33FC6AB1E1" ma:contentTypeVersion="13" ma:contentTypeDescription="Create a new document." ma:contentTypeScope="" ma:versionID="f24dd066d303ab9523ada022ab9ee4ea">
  <xsd:schema xmlns:xsd="http://www.w3.org/2001/XMLSchema" xmlns:xs="http://www.w3.org/2001/XMLSchema" xmlns:p="http://schemas.microsoft.com/office/2006/metadata/properties" xmlns:ns3="53ff75ec-c625-44b8-a605-f513dd7eba92" xmlns:ns4="1f514f98-5084-47ae-b075-8d2ed6edb64a" targetNamespace="http://schemas.microsoft.com/office/2006/metadata/properties" ma:root="true" ma:fieldsID="5a9965f4ac57a346c284b64819d3c970" ns3:_="" ns4:_="">
    <xsd:import namespace="53ff75ec-c625-44b8-a605-f513dd7eba92"/>
    <xsd:import namespace="1f514f98-5084-47ae-b075-8d2ed6edb64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ff75ec-c625-44b8-a605-f513dd7eba9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514f98-5084-47ae-b075-8d2ed6edb64a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71C5CD8-AA61-46B2-8A88-9D1C54F55A5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FF1E189-E4DB-4879-9A46-08D01C18F46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3ff75ec-c625-44b8-a605-f513dd7eba92"/>
    <ds:schemaRef ds:uri="1f514f98-5084-47ae-b075-8d2ed6edb64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F40FD67-4A0A-459D-97EF-7F70A20DC07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FFABFF8-3484-49FF-9139-2B451B8A7D2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Functional resume.dotx</Template>
  <TotalTime>11</TotalTime>
  <Pages>1</Pages>
  <Words>326</Words>
  <Characters>1863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Jordan Slack</dc:creator>
  <cp:keywords/>
  <dc:description>Jordan Slack</dc:description>
  <cp:lastModifiedBy>Jordan Slack</cp:lastModifiedBy>
  <cp:revision>2</cp:revision>
  <dcterms:created xsi:type="dcterms:W3CDTF">2022-04-16T21:14:00Z</dcterms:created>
  <dcterms:modified xsi:type="dcterms:W3CDTF">2022-04-16T21:14:00Z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0x010100F98630884DE3BE4DB526DD33FC6AB1E1</vt:lpwstr>
  </property>
</Properties>
</file>